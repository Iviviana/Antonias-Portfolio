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14:paraId="773C75F8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305EC4D1" w14:textId="7D31BBB8" w:rsidR="002C2CDD" w:rsidRPr="00333CD3" w:rsidRDefault="00E02DCD" w:rsidP="00D979FB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7F6907E" wp14:editId="49122503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350676CD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D979FB">
              <w:t>A</w:t>
            </w:r>
            <w:r w:rsidR="00F47195">
              <w:t>g</w:t>
            </w:r>
          </w:p>
          <w:p w14:paraId="3EB14551" w14:textId="77777777" w:rsidR="002C2CDD" w:rsidRPr="00333CD3" w:rsidRDefault="00FA018D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AC1735925A72CF47962F21193BD57F6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7D9D0D1B" w14:textId="77777777" w:rsidR="00741125" w:rsidRDefault="00F47195" w:rsidP="00F47195">
            <w:pPr>
              <w:pStyle w:val="ListParagraph"/>
              <w:numPr>
                <w:ilvl w:val="0"/>
                <w:numId w:val="1"/>
              </w:numPr>
            </w:pPr>
            <w:r>
              <w:t>HTML</w:t>
            </w:r>
          </w:p>
          <w:p w14:paraId="4E6A920E" w14:textId="77777777" w:rsidR="00F47195" w:rsidRDefault="00F47195" w:rsidP="00F47195">
            <w:pPr>
              <w:pStyle w:val="ListParagraph"/>
              <w:numPr>
                <w:ilvl w:val="0"/>
                <w:numId w:val="1"/>
              </w:numPr>
            </w:pPr>
            <w:r>
              <w:t>CSS</w:t>
            </w:r>
          </w:p>
          <w:p w14:paraId="0CC7133B" w14:textId="77777777" w:rsidR="00F47195" w:rsidRDefault="00F47195" w:rsidP="00F47195">
            <w:pPr>
              <w:pStyle w:val="ListParagraph"/>
              <w:numPr>
                <w:ilvl w:val="0"/>
                <w:numId w:val="1"/>
              </w:numPr>
            </w:pPr>
            <w:r>
              <w:t>JavaScript</w:t>
            </w:r>
          </w:p>
          <w:p w14:paraId="22B17B14" w14:textId="77777777" w:rsidR="00F47195" w:rsidRDefault="00F47195" w:rsidP="00F47195">
            <w:pPr>
              <w:pStyle w:val="ListParagraph"/>
              <w:numPr>
                <w:ilvl w:val="0"/>
                <w:numId w:val="1"/>
              </w:numPr>
            </w:pPr>
            <w:r>
              <w:t>React</w:t>
            </w:r>
          </w:p>
          <w:p w14:paraId="031B476C" w14:textId="77777777" w:rsidR="00F47195" w:rsidRDefault="00F47195" w:rsidP="00F47195">
            <w:pPr>
              <w:pStyle w:val="ListParagraph"/>
              <w:numPr>
                <w:ilvl w:val="0"/>
                <w:numId w:val="1"/>
              </w:numPr>
            </w:pPr>
            <w:r>
              <w:t>MySQL</w:t>
            </w:r>
          </w:p>
          <w:p w14:paraId="31BD0187" w14:textId="739A0351" w:rsidR="00F47195" w:rsidRPr="00333CD3" w:rsidRDefault="00F47195" w:rsidP="00F47195">
            <w:pPr>
              <w:pStyle w:val="ListParagraph"/>
              <w:numPr>
                <w:ilvl w:val="0"/>
                <w:numId w:val="1"/>
              </w:numPr>
            </w:pPr>
            <w:r>
              <w:t>MongoDB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14:paraId="43626075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3AF06E5C" w14:textId="56F19F2C" w:rsidR="00C612DA" w:rsidRPr="00333CD3" w:rsidRDefault="00FA018D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145AD455C73FCE428B648EE7E2EB0AC1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D979FB">
                        <w:t>Microsoft Office User</w:t>
                      </w:r>
                    </w:sdtContent>
                  </w:sdt>
                </w:p>
                <w:p w14:paraId="34C6A2DA" w14:textId="74A4E100" w:rsidR="00C612DA" w:rsidRPr="00333CD3" w:rsidRDefault="00FA018D" w:rsidP="00E02DCD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71C0716DF954114CBBBB5612CF3B56C2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D979FB">
                        <w:t>Full-Stack Developer</w:t>
                      </w:r>
                    </w:sdtContent>
                  </w:sdt>
                  <w:r w:rsidR="00E02DCD">
                    <w:t xml:space="preserve"> | </w:t>
                  </w:r>
                  <w:hyperlink r:id="rId7" w:history="1">
                    <w:r w:rsidR="00D979FB" w:rsidRPr="00D979FB">
                      <w:rPr>
                        <w:rStyle w:val="Hyperlink"/>
                      </w:rPr>
                      <w:t>Github Repository</w:t>
                    </w:r>
                  </w:hyperlink>
                </w:p>
              </w:tc>
            </w:tr>
          </w:tbl>
          <w:p w14:paraId="301B4B7C" w14:textId="77777777" w:rsidR="002C2CDD" w:rsidRPr="00333CD3" w:rsidRDefault="00FA018D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85C610494591FF4CB4F45307C5C57A7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222BABDD" w14:textId="18149908" w:rsidR="002C2CDD" w:rsidRPr="00333CD3" w:rsidRDefault="00D979FB" w:rsidP="007569C1">
            <w:pPr>
              <w:pStyle w:val="Heading4"/>
            </w:pPr>
            <w:r>
              <w:t>Freelance</w:t>
            </w:r>
            <w:r w:rsidR="002C2CDD" w:rsidRPr="00333CD3">
              <w:t xml:space="preserve"> • </w:t>
            </w:r>
            <w:r>
              <w:t>Self</w:t>
            </w:r>
            <w:r w:rsidR="002C2CDD" w:rsidRPr="00333CD3">
              <w:t xml:space="preserve"> • </w:t>
            </w:r>
            <w:r>
              <w:t>09/2021 to current</w:t>
            </w:r>
          </w:p>
          <w:p w14:paraId="006D12A2" w14:textId="6D2AE326" w:rsidR="002C2CDD" w:rsidRPr="00333CD3" w:rsidRDefault="00D979FB" w:rsidP="007569C1">
            <w:r>
              <w:t xml:space="preserve">Began a Full-Stack Bootcamp </w:t>
            </w:r>
          </w:p>
          <w:p w14:paraId="7370800E" w14:textId="77777777" w:rsidR="002C2CDD" w:rsidRPr="00333CD3" w:rsidRDefault="00FA018D" w:rsidP="007569C1">
            <w:pPr>
              <w:pStyle w:val="Heading4"/>
            </w:pPr>
            <w:sdt>
              <w:sdtPr>
                <w:alias w:val="Job title:"/>
                <w:tag w:val="Job title:"/>
                <w:id w:val="1752540770"/>
                <w:placeholder>
                  <w:docPart w:val="7F71367B3A44C64FB5C90F36EF07F87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Job Title</w:t>
                </w:r>
              </w:sdtContent>
            </w:sdt>
            <w:r w:rsidR="002C2CDD" w:rsidRPr="00333CD3">
              <w:t xml:space="preserve"> • </w:t>
            </w:r>
            <w:sdt>
              <w:sdtPr>
                <w:alias w:val="Company:"/>
                <w:tag w:val="Company:"/>
                <w:id w:val="1314912929"/>
                <w:placeholder>
                  <w:docPart w:val="41F22146BA961F40ADDE1898B686F08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Company</w:t>
                </w:r>
              </w:sdtContent>
            </w:sdt>
            <w:r w:rsidR="002C2CDD" w:rsidRPr="00333CD3">
              <w:t xml:space="preserve"> • </w:t>
            </w:r>
            <w:sdt>
              <w:sdtPr>
                <w:alias w:val="Dates from - to:"/>
                <w:tag w:val="Dates from - to:"/>
                <w:id w:val="1392386211"/>
                <w:placeholder>
                  <w:docPart w:val="AD4499E2311E4B4D9CFD2F62909A975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Dates From – To</w:t>
                </w:r>
              </w:sdtContent>
            </w:sdt>
          </w:p>
          <w:p w14:paraId="3DED8390" w14:textId="77777777" w:rsidR="002C2CDD" w:rsidRPr="00333CD3" w:rsidRDefault="00FA018D" w:rsidP="007569C1">
            <w:sdt>
              <w:sdtPr>
                <w:alias w:val="Experience details:"/>
                <w:tag w:val="Experience details:"/>
                <w:id w:val="-423336076"/>
                <w:placeholder>
                  <w:docPart w:val="782A5AFF9CD9724D90FCD6FDA9C2CE0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Think about the size of the team you led, the number of projects you balanced, or the number of articles you wrote.</w:t>
                </w:r>
              </w:sdtContent>
            </w:sdt>
          </w:p>
          <w:p w14:paraId="5BDCEEAC" w14:textId="77777777" w:rsidR="002C2CDD" w:rsidRPr="00333CD3" w:rsidRDefault="00FA018D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6D78BE2A4A7969418A32F622DEE15BE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14:paraId="45BD21A3" w14:textId="078CFF94" w:rsidR="002C2CDD" w:rsidRPr="00333CD3" w:rsidRDefault="00FA018D" w:rsidP="007569C1">
            <w:pPr>
              <w:pStyle w:val="Heading4"/>
            </w:pPr>
            <w:sdt>
              <w:sdtPr>
                <w:alias w:val="Degree:"/>
                <w:tag w:val="Degree:"/>
                <w:id w:val="634905938"/>
                <w:placeholder>
                  <w:docPart w:val="15A3F58A9A4FE843BCDA6F6E63255E1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Degree</w:t>
                </w:r>
              </w:sdtContent>
            </w:sdt>
            <w:r w:rsidR="002C2CDD" w:rsidRPr="00333CD3">
              <w:t xml:space="preserve"> • </w:t>
            </w:r>
            <w:r w:rsidR="00F47195">
              <w:t>Feb 2022</w:t>
            </w:r>
            <w:r w:rsidR="002C2CDD" w:rsidRPr="00333CD3">
              <w:t xml:space="preserve"> • </w:t>
            </w:r>
            <w:r w:rsidR="00F47195">
              <w:t>University of Miami</w:t>
            </w:r>
          </w:p>
          <w:p w14:paraId="03C04C4D" w14:textId="77777777" w:rsidR="002C2CDD" w:rsidRPr="00333CD3" w:rsidRDefault="00FA018D" w:rsidP="007569C1">
            <w:sdt>
              <w:sdtPr>
                <w:alias w:val="Education details:"/>
                <w:tag w:val="Education details:"/>
                <w:id w:val="-670642327"/>
                <w:placeholder>
                  <w:docPart w:val="4042C90FCC66DE4D81F8E6E0A2EF97B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You might want to include your GPA and a summary of relevant coursework, awards, and honors.</w:t>
                </w:r>
              </w:sdtContent>
            </w:sdt>
          </w:p>
          <w:p w14:paraId="033BD089" w14:textId="55EFDB7E" w:rsidR="002C2CDD" w:rsidRPr="00333CD3" w:rsidRDefault="00F47195" w:rsidP="007569C1">
            <w:pPr>
              <w:pStyle w:val="Heading4"/>
            </w:pPr>
            <w:r>
              <w:t>Bachelors of science</w:t>
            </w:r>
            <w:r w:rsidR="002C2CDD" w:rsidRPr="00333CD3">
              <w:t xml:space="preserve"> • </w:t>
            </w:r>
            <w:r>
              <w:t>April 2020</w:t>
            </w:r>
            <w:r w:rsidR="002C2CDD" w:rsidRPr="00333CD3">
              <w:t xml:space="preserve"> • </w:t>
            </w:r>
            <w:r>
              <w:t>Florida international university</w:t>
            </w:r>
          </w:p>
          <w:p w14:paraId="28BBD1D7" w14:textId="77777777" w:rsidR="002C2CDD" w:rsidRPr="00333CD3" w:rsidRDefault="00FA018D" w:rsidP="007569C1">
            <w:sdt>
              <w:sdtPr>
                <w:alias w:val="Education details:"/>
                <w:tag w:val="Education details:"/>
                <w:id w:val="-1546364347"/>
                <w:placeholder>
                  <w:docPart w:val="111D3C35DDBBCE448195575173FFD56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On the Home tab of the ribbon, check out Styles to apply the formatting you need with just a click.</w:t>
                </w:r>
              </w:sdtContent>
            </w:sdt>
          </w:p>
          <w:p w14:paraId="486DF62E" w14:textId="77777777" w:rsidR="002C2CDD" w:rsidRPr="00333CD3" w:rsidRDefault="00FA018D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74885E04B5A8434F8E79DCED4714509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Volunteer Experience or Leadership</w:t>
                </w:r>
              </w:sdtContent>
            </w:sdt>
          </w:p>
          <w:p w14:paraId="3D8A21B8" w14:textId="77777777" w:rsidR="00741125" w:rsidRPr="00333CD3" w:rsidRDefault="00FA018D" w:rsidP="00741125">
            <w:sdt>
              <w:sdtPr>
                <w:alias w:val="Volunteer experience or leadership details:"/>
                <w:tag w:val="Volunteer experience or leadership details:"/>
                <w:id w:val="1952504710"/>
                <w:placeholder>
                  <w:docPart w:val="1554B6228C2B184190F0AA9F08F5F2BB"/>
                </w:placeholder>
                <w:temporary/>
                <w:showingPlcHdr/>
                <w15:appearance w15:val="hidden"/>
              </w:sdtPr>
              <w:sdtEndPr/>
              <w:sdtContent>
                <w:r w:rsidR="00E22E87" w:rsidRPr="00333CD3">
                  <w:t>Did you manage a team for your club, lead a project for your favorite charity, or edit your school newspaper? Go ahead and describe experiences that illustrate your leadership abilities.</w:t>
                </w:r>
              </w:sdtContent>
            </w:sdt>
          </w:p>
        </w:tc>
      </w:tr>
    </w:tbl>
    <w:p w14:paraId="65869B09" w14:textId="77777777" w:rsidR="00EF7CC9" w:rsidRPr="00333CD3" w:rsidRDefault="00EF7CC9" w:rsidP="00E22E87">
      <w:pPr>
        <w:pStyle w:val="NoSpacing"/>
      </w:pPr>
    </w:p>
    <w:sectPr w:rsidR="00EF7CC9" w:rsidRPr="00333CD3" w:rsidSect="00EF7CC9">
      <w:headerReference w:type="default" r:id="rId8"/>
      <w:footerReference w:type="default" r:id="rId9"/>
      <w:footerReference w:type="first" r:id="rId10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13E80" w14:textId="77777777" w:rsidR="00FA018D" w:rsidRDefault="00FA018D" w:rsidP="00713050">
      <w:pPr>
        <w:spacing w:line="240" w:lineRule="auto"/>
      </w:pPr>
      <w:r>
        <w:separator/>
      </w:r>
    </w:p>
  </w:endnote>
  <w:endnote w:type="continuationSeparator" w:id="0">
    <w:p w14:paraId="640EAD95" w14:textId="77777777" w:rsidR="00FA018D" w:rsidRDefault="00FA018D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2C15AE05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79EA515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F71A5DC" wp14:editId="65F4BEB6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8581A87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C300825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9454B7E" wp14:editId="726E18E1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E07D541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4pXLihIAAN5k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9B55465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4BD768A" wp14:editId="737936EA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C84728A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C73A88A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C3CA459" wp14:editId="0D79AF32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61309F3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7F79E801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B4219C2581B98A4E90C67AD1FB78F39E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56C1C145" w14:textId="77777777"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74885E04B5A8434F8E79DCED47145096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62204A88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/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BD834C7" w14:textId="77777777"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/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006D62F4" w14:textId="77777777"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C66581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14:paraId="7D983F8E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8E4090A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042C1DF" wp14:editId="6C143E08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8E666FA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F3B8E11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F9CB7AF" wp14:editId="1A3F9B4E">
                    <wp:extent cx="329184" cy="329184"/>
                    <wp:effectExtent l="0" t="0" r="13970" b="13970"/>
                    <wp:docPr id="34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DEC2A87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y18ojRIAAOBk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6ctf&#13;&#10;KI0SAADgZAAADgAAAAAAAAAAAAAAAAAuAgAAZHJzL2Uyb0RvYy54bWxQSwECLQAUAAYACAAAACEA&#13;&#10;2yfDXNwAAAAIAQAADwAAAAAAAAAAAAAAAADnFAAAZHJzL2Rvd25yZXYueG1sUEsFBgAAAAAEAAQA&#13;&#10;8wAAAPAVAAAAAA=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AC5D5F3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535B3F0" wp14:editId="4844C54B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3F32D86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2ADB8D3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151B68D" wp14:editId="06D4ECB5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CA8336E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47D7F0CC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4CB20AC" w14:textId="77777777" w:rsidR="00811117" w:rsidRPr="00CA3DF1" w:rsidRDefault="00FA018D" w:rsidP="003C5528">
          <w:pPr>
            <w:pStyle w:val="Footer"/>
          </w:pPr>
          <w:sdt>
            <w:sdtPr>
              <w:alias w:val="Email:"/>
              <w:tag w:val="Email:"/>
              <w:id w:val="-1689822732"/>
              <w:placeholder>
                <w:docPart w:val="4E2C9733E728544B863C5D01B32EFC76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811117">
                <w:t>Email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081720897"/>
            <w:placeholder>
              <w:docPart w:val="111D3C35DDBBCE448195575173FFD567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0FB14A84" w14:textId="77777777" w:rsidR="00811117" w:rsidRPr="00C2098A" w:rsidRDefault="00811117" w:rsidP="00217980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1554B6228C2B184190F0AA9F08F5F2BB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1F84703D" w14:textId="77777777" w:rsidR="00811117" w:rsidRPr="00C2098A" w:rsidRDefault="00811117" w:rsidP="00217980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placeholder/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36D2962C" w14:textId="77777777" w:rsidR="00811117" w:rsidRPr="00C2098A" w:rsidRDefault="00811117" w:rsidP="00217980">
              <w:pPr>
                <w:pStyle w:val="Footer"/>
              </w:pPr>
              <w:r>
                <w:t>LinkedIN URL</w:t>
              </w:r>
            </w:p>
          </w:sdtContent>
        </w:sdt>
      </w:tc>
    </w:tr>
  </w:tbl>
  <w:p w14:paraId="423DA1A5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0E643" w14:textId="77777777" w:rsidR="00FA018D" w:rsidRDefault="00FA018D" w:rsidP="00713050">
      <w:pPr>
        <w:spacing w:line="240" w:lineRule="auto"/>
      </w:pPr>
      <w:r>
        <w:separator/>
      </w:r>
    </w:p>
  </w:footnote>
  <w:footnote w:type="continuationSeparator" w:id="0">
    <w:p w14:paraId="00335749" w14:textId="77777777" w:rsidR="00FA018D" w:rsidRDefault="00FA018D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736F3D95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46A89CE1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2B27EEC2" wp14:editId="35FF5521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120FABA7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placeholder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1A5CA9" w:rsidRPr="009B3C40">
                <w:t>YN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4F2BC681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4D972BAC" w14:textId="20531F5F" w:rsidR="001A5CA9" w:rsidRPr="009B3C40" w:rsidRDefault="00FA018D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placeholder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D979FB">
                      <w:t>Microsoft Office User</w:t>
                    </w:r>
                  </w:sdtContent>
                </w:sdt>
              </w:p>
              <w:p w14:paraId="3B733E5A" w14:textId="3A5AF876" w:rsidR="001A5CA9" w:rsidRDefault="00FA018D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D979FB">
                      <w:t>Full-Stack Developer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14:paraId="5D6B2B76" w14:textId="77777777" w:rsidR="001A5CA9" w:rsidRPr="00F207C0" w:rsidRDefault="001A5CA9" w:rsidP="001A5CA9"/>
      </w:tc>
    </w:tr>
  </w:tbl>
  <w:p w14:paraId="0D9A76AA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33908"/>
    <w:multiLevelType w:val="hybridMultilevel"/>
    <w:tmpl w:val="5AE0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FB"/>
    <w:rsid w:val="00091382"/>
    <w:rsid w:val="000B0619"/>
    <w:rsid w:val="000B61CA"/>
    <w:rsid w:val="000F7610"/>
    <w:rsid w:val="00114ED7"/>
    <w:rsid w:val="00140B0E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4077FB"/>
    <w:rsid w:val="00424DD9"/>
    <w:rsid w:val="0046104A"/>
    <w:rsid w:val="004717C5"/>
    <w:rsid w:val="00523479"/>
    <w:rsid w:val="00543DB7"/>
    <w:rsid w:val="005729B0"/>
    <w:rsid w:val="00641630"/>
    <w:rsid w:val="00684488"/>
    <w:rsid w:val="006A3CE7"/>
    <w:rsid w:val="006C4C50"/>
    <w:rsid w:val="006D76B1"/>
    <w:rsid w:val="00713050"/>
    <w:rsid w:val="00741125"/>
    <w:rsid w:val="00746F7F"/>
    <w:rsid w:val="007569C1"/>
    <w:rsid w:val="00763832"/>
    <w:rsid w:val="007D2696"/>
    <w:rsid w:val="00811117"/>
    <w:rsid w:val="00841146"/>
    <w:rsid w:val="0088504C"/>
    <w:rsid w:val="0089382B"/>
    <w:rsid w:val="008A1907"/>
    <w:rsid w:val="008C6BCA"/>
    <w:rsid w:val="008C7B50"/>
    <w:rsid w:val="009B3C40"/>
    <w:rsid w:val="00A42540"/>
    <w:rsid w:val="00A50939"/>
    <w:rsid w:val="00AA6A40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979FB"/>
    <w:rsid w:val="00DD6416"/>
    <w:rsid w:val="00DF4E0A"/>
    <w:rsid w:val="00E02DCD"/>
    <w:rsid w:val="00E12C60"/>
    <w:rsid w:val="00E22E87"/>
    <w:rsid w:val="00E57630"/>
    <w:rsid w:val="00E86C2B"/>
    <w:rsid w:val="00EF7CC9"/>
    <w:rsid w:val="00F207C0"/>
    <w:rsid w:val="00F20AE5"/>
    <w:rsid w:val="00F47195"/>
    <w:rsid w:val="00F645C7"/>
    <w:rsid w:val="00FA018D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12B2B"/>
  <w15:chartTrackingRefBased/>
  <w15:docId w15:val="{27E922B6-81C2-8940-8B1A-7CAFE1BF5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979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9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F47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Iviviana?tab=repositories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tonia/Library/Containers/com.microsoft.Word/Data/Library/Application%20Support/Microsoft/Office/16.0/DTS/en-US%7bE38E2E82-886B-DC4C-B244-4C1844E698C4%7d/%7bCC0FD456-C3F1-804D-8E7A-99FBC204BB00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1735925A72CF47962F21193BD57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F18A9-0CA3-8946-83BA-A0AABEC0FEA0}"/>
      </w:docPartPr>
      <w:docPartBody>
        <w:p w:rsidR="00000000" w:rsidRDefault="00252CF6">
          <w:pPr>
            <w:pStyle w:val="AC1735925A72CF47962F21193BD57F6C"/>
          </w:pPr>
          <w:r w:rsidRPr="00333CD3">
            <w:t>Skills</w:t>
          </w:r>
        </w:p>
      </w:docPartBody>
    </w:docPart>
    <w:docPart>
      <w:docPartPr>
        <w:name w:val="145AD455C73FCE428B648EE7E2E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394E2-8D79-8642-955C-786B38B1D3D3}"/>
      </w:docPartPr>
      <w:docPartBody>
        <w:p w:rsidR="00000000" w:rsidRDefault="00252CF6">
          <w:pPr>
            <w:pStyle w:val="145AD455C73FCE428B648EE7E2EB0AC1"/>
          </w:pPr>
          <w:r>
            <w:t>Your Name</w:t>
          </w:r>
        </w:p>
      </w:docPartBody>
    </w:docPart>
    <w:docPart>
      <w:docPartPr>
        <w:name w:val="71C0716DF954114CBBBB5612CF3B5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5DD49-6228-574E-B553-0D6278E4F852}"/>
      </w:docPartPr>
      <w:docPartBody>
        <w:p w:rsidR="00000000" w:rsidRDefault="00252CF6">
          <w:pPr>
            <w:pStyle w:val="71C0716DF954114CBBBB5612CF3B56C2"/>
          </w:pPr>
          <w:r>
            <w:t>Profession or Industry</w:t>
          </w:r>
        </w:p>
      </w:docPartBody>
    </w:docPart>
    <w:docPart>
      <w:docPartPr>
        <w:name w:val="85C610494591FF4CB4F45307C5C57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440C4-222B-5048-B200-80740369CDD9}"/>
      </w:docPartPr>
      <w:docPartBody>
        <w:p w:rsidR="00000000" w:rsidRDefault="00252CF6">
          <w:pPr>
            <w:pStyle w:val="85C610494591FF4CB4F45307C5C57A7B"/>
          </w:pPr>
          <w:r w:rsidRPr="00333CD3">
            <w:t>Experience</w:t>
          </w:r>
        </w:p>
      </w:docPartBody>
    </w:docPart>
    <w:docPart>
      <w:docPartPr>
        <w:name w:val="7F71367B3A44C64FB5C90F36EF07F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C6C04-F210-9840-84BE-5FB60048D641}"/>
      </w:docPartPr>
      <w:docPartBody>
        <w:p w:rsidR="00000000" w:rsidRDefault="00252CF6">
          <w:pPr>
            <w:pStyle w:val="7F71367B3A44C64FB5C90F36EF07F87A"/>
          </w:pPr>
          <w:r w:rsidRPr="00333CD3">
            <w:t>Job Title</w:t>
          </w:r>
        </w:p>
      </w:docPartBody>
    </w:docPart>
    <w:docPart>
      <w:docPartPr>
        <w:name w:val="41F22146BA961F40ADDE1898B686F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B6040-A558-2F4B-B9C3-08D238B5B778}"/>
      </w:docPartPr>
      <w:docPartBody>
        <w:p w:rsidR="00000000" w:rsidRDefault="00252CF6">
          <w:pPr>
            <w:pStyle w:val="41F22146BA961F40ADDE1898B686F086"/>
          </w:pPr>
          <w:r w:rsidRPr="00333CD3">
            <w:t>Company</w:t>
          </w:r>
        </w:p>
      </w:docPartBody>
    </w:docPart>
    <w:docPart>
      <w:docPartPr>
        <w:name w:val="AD4499E2311E4B4D9CFD2F62909A9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F9583-5AEB-2647-9F7F-329171DA560A}"/>
      </w:docPartPr>
      <w:docPartBody>
        <w:p w:rsidR="00000000" w:rsidRDefault="00252CF6">
          <w:pPr>
            <w:pStyle w:val="AD4499E2311E4B4D9CFD2F62909A9755"/>
          </w:pPr>
          <w:r w:rsidRPr="00333CD3">
            <w:t>Dates From – To</w:t>
          </w:r>
        </w:p>
      </w:docPartBody>
    </w:docPart>
    <w:docPart>
      <w:docPartPr>
        <w:name w:val="782A5AFF9CD9724D90FCD6FDA9C2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22D06-6E15-A346-ABD2-BC87CA071B02}"/>
      </w:docPartPr>
      <w:docPartBody>
        <w:p w:rsidR="00000000" w:rsidRDefault="00252CF6">
          <w:pPr>
            <w:pStyle w:val="782A5AFF9CD9724D90FCD6FDA9C2CE0A"/>
          </w:pPr>
          <w:r w:rsidRPr="00333CD3">
            <w:t>Think about the size of the team you led, the number of projects</w:t>
          </w:r>
          <w:r w:rsidRPr="00333CD3">
            <w:t xml:space="preserve"> you balanced, or the number of articles you wrote.</w:t>
          </w:r>
        </w:p>
      </w:docPartBody>
    </w:docPart>
    <w:docPart>
      <w:docPartPr>
        <w:name w:val="6D78BE2A4A7969418A32F622DEE15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A54EC-13CF-6148-8559-314A32BA7747}"/>
      </w:docPartPr>
      <w:docPartBody>
        <w:p w:rsidR="00000000" w:rsidRDefault="00252CF6">
          <w:pPr>
            <w:pStyle w:val="6D78BE2A4A7969418A32F622DEE15BE4"/>
          </w:pPr>
          <w:r w:rsidRPr="00333CD3">
            <w:t>Education</w:t>
          </w:r>
        </w:p>
      </w:docPartBody>
    </w:docPart>
    <w:docPart>
      <w:docPartPr>
        <w:name w:val="15A3F58A9A4FE843BCDA6F6E63255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C2BCF-D6A7-3544-B2C5-5657EED36AE8}"/>
      </w:docPartPr>
      <w:docPartBody>
        <w:p w:rsidR="00000000" w:rsidRDefault="00252CF6">
          <w:pPr>
            <w:pStyle w:val="15A3F58A9A4FE843BCDA6F6E63255E11"/>
          </w:pPr>
          <w:r w:rsidRPr="00333CD3">
            <w:t>Degree</w:t>
          </w:r>
        </w:p>
      </w:docPartBody>
    </w:docPart>
    <w:docPart>
      <w:docPartPr>
        <w:name w:val="4042C90FCC66DE4D81F8E6E0A2EF9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C560A-D13D-C742-BD16-DE427EEBADFC}"/>
      </w:docPartPr>
      <w:docPartBody>
        <w:p w:rsidR="00000000" w:rsidRDefault="00252CF6">
          <w:pPr>
            <w:pStyle w:val="4042C90FCC66DE4D81F8E6E0A2EF97B2"/>
          </w:pPr>
          <w:r w:rsidRPr="00333CD3">
            <w:t>You might want to include your GPA and a summary of relevant coursework, awards, and honors.</w:t>
          </w:r>
        </w:p>
      </w:docPartBody>
    </w:docPart>
    <w:docPart>
      <w:docPartPr>
        <w:name w:val="4E2C9733E728544B863C5D01B32EF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0EE5D-977C-A447-AEAC-187B92EE854C}"/>
      </w:docPartPr>
      <w:docPartBody>
        <w:p w:rsidR="00000000" w:rsidRDefault="00252CF6">
          <w:pPr>
            <w:pStyle w:val="4E2C9733E728544B863C5D01B32EFC76"/>
          </w:pPr>
          <w:r w:rsidRPr="00333CD3">
            <w:t>Date Earned</w:t>
          </w:r>
        </w:p>
      </w:docPartBody>
    </w:docPart>
    <w:docPart>
      <w:docPartPr>
        <w:name w:val="B4219C2581B98A4E90C67AD1FB78F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A093B-08D8-C741-BC63-98EAD26424E4}"/>
      </w:docPartPr>
      <w:docPartBody>
        <w:p w:rsidR="00000000" w:rsidRDefault="00252CF6">
          <w:pPr>
            <w:pStyle w:val="B4219C2581B98A4E90C67AD1FB78F39E"/>
          </w:pPr>
          <w:r w:rsidRPr="00333CD3">
            <w:t>School</w:t>
          </w:r>
        </w:p>
      </w:docPartBody>
    </w:docPart>
    <w:docPart>
      <w:docPartPr>
        <w:name w:val="111D3C35DDBBCE448195575173FFD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619F9-ED01-714A-85E3-2BBBDE97D560}"/>
      </w:docPartPr>
      <w:docPartBody>
        <w:p w:rsidR="00000000" w:rsidRDefault="00252CF6">
          <w:pPr>
            <w:pStyle w:val="111D3C35DDBBCE448195575173FFD567"/>
          </w:pPr>
          <w:r w:rsidRPr="00333CD3">
            <w:t xml:space="preserve">On the Home tab of the ribbon, check out </w:t>
          </w:r>
          <w:r w:rsidRPr="00333CD3">
            <w:t>Styles to apply the formatting you need with just a click.</w:t>
          </w:r>
        </w:p>
      </w:docPartBody>
    </w:docPart>
    <w:docPart>
      <w:docPartPr>
        <w:name w:val="74885E04B5A8434F8E79DCED47145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E93C6-347E-F945-B6EF-3F429CEB0B7D}"/>
      </w:docPartPr>
      <w:docPartBody>
        <w:p w:rsidR="00000000" w:rsidRDefault="00252CF6">
          <w:pPr>
            <w:pStyle w:val="74885E04B5A8434F8E79DCED47145096"/>
          </w:pPr>
          <w:r w:rsidRPr="00333CD3">
            <w:t>Volunteer Experience or Leadership</w:t>
          </w:r>
        </w:p>
      </w:docPartBody>
    </w:docPart>
    <w:docPart>
      <w:docPartPr>
        <w:name w:val="1554B6228C2B184190F0AA9F08F5F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48EC1-7DF2-D941-BF98-0E8B2B6F4FAB}"/>
      </w:docPartPr>
      <w:docPartBody>
        <w:p w:rsidR="00000000" w:rsidRDefault="00252CF6">
          <w:pPr>
            <w:pStyle w:val="1554B6228C2B184190F0AA9F08F5F2BB"/>
          </w:pPr>
          <w:r w:rsidRPr="00333CD3">
            <w:t>Did you manage a team for your club, lead a project for your favorite charity, or edit your school newspaper? Go ahead and describe experiences that illustrate yo</w:t>
          </w:r>
          <w:r w:rsidRPr="00333CD3">
            <w:t>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F6"/>
    <w:rsid w:val="0025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ED04110D80254B83B7E4359E276D44">
    <w:name w:val="DBED04110D80254B83B7E4359E276D44"/>
  </w:style>
  <w:style w:type="paragraph" w:customStyle="1" w:styleId="8BB74CAEC65F0247BCB629C08CDF08E5">
    <w:name w:val="8BB74CAEC65F0247BCB629C08CDF08E5"/>
  </w:style>
  <w:style w:type="paragraph" w:customStyle="1" w:styleId="47A88A90C7FFE540BD6053CF783C4F59">
    <w:name w:val="47A88A90C7FFE540BD6053CF783C4F59"/>
  </w:style>
  <w:style w:type="paragraph" w:customStyle="1" w:styleId="AC1735925A72CF47962F21193BD57F6C">
    <w:name w:val="AC1735925A72CF47962F21193BD57F6C"/>
  </w:style>
  <w:style w:type="paragraph" w:customStyle="1" w:styleId="21C9717BA6198842BCC241AD20AD578C">
    <w:name w:val="21C9717BA6198842BCC241AD20AD578C"/>
  </w:style>
  <w:style w:type="paragraph" w:customStyle="1" w:styleId="145AD455C73FCE428B648EE7E2EB0AC1">
    <w:name w:val="145AD455C73FCE428B648EE7E2EB0AC1"/>
  </w:style>
  <w:style w:type="paragraph" w:customStyle="1" w:styleId="71C0716DF954114CBBBB5612CF3B56C2">
    <w:name w:val="71C0716DF954114CBBBB5612CF3B56C2"/>
  </w:style>
  <w:style w:type="paragraph" w:customStyle="1" w:styleId="014FD5FAEC612442B79743F01CA3AA87">
    <w:name w:val="014FD5FAEC612442B79743F01CA3AA87"/>
  </w:style>
  <w:style w:type="paragraph" w:customStyle="1" w:styleId="85C610494591FF4CB4F45307C5C57A7B">
    <w:name w:val="85C610494591FF4CB4F45307C5C57A7B"/>
  </w:style>
  <w:style w:type="paragraph" w:customStyle="1" w:styleId="3669899CA67DE44A94897E43FB2C8499">
    <w:name w:val="3669899CA67DE44A94897E43FB2C8499"/>
  </w:style>
  <w:style w:type="paragraph" w:customStyle="1" w:styleId="9C4CB567FF99E746ABBCA8590D9D5EA7">
    <w:name w:val="9C4CB567FF99E746ABBCA8590D9D5EA7"/>
  </w:style>
  <w:style w:type="paragraph" w:customStyle="1" w:styleId="61CC64F01F50BE45B906FED0E4C1933D">
    <w:name w:val="61CC64F01F50BE45B906FED0E4C1933D"/>
  </w:style>
  <w:style w:type="paragraph" w:customStyle="1" w:styleId="0118FD81725D95419C010A5A40FF0C57">
    <w:name w:val="0118FD81725D95419C010A5A40FF0C57"/>
  </w:style>
  <w:style w:type="paragraph" w:customStyle="1" w:styleId="7F71367B3A44C64FB5C90F36EF07F87A">
    <w:name w:val="7F71367B3A44C64FB5C90F36EF07F87A"/>
  </w:style>
  <w:style w:type="paragraph" w:customStyle="1" w:styleId="41F22146BA961F40ADDE1898B686F086">
    <w:name w:val="41F22146BA961F40ADDE1898B686F086"/>
  </w:style>
  <w:style w:type="paragraph" w:customStyle="1" w:styleId="AD4499E2311E4B4D9CFD2F62909A9755">
    <w:name w:val="AD4499E2311E4B4D9CFD2F62909A9755"/>
  </w:style>
  <w:style w:type="paragraph" w:customStyle="1" w:styleId="782A5AFF9CD9724D90FCD6FDA9C2CE0A">
    <w:name w:val="782A5AFF9CD9724D90FCD6FDA9C2CE0A"/>
  </w:style>
  <w:style w:type="paragraph" w:customStyle="1" w:styleId="6D78BE2A4A7969418A32F622DEE15BE4">
    <w:name w:val="6D78BE2A4A7969418A32F622DEE15BE4"/>
  </w:style>
  <w:style w:type="paragraph" w:customStyle="1" w:styleId="15A3F58A9A4FE843BCDA6F6E63255E11">
    <w:name w:val="15A3F58A9A4FE843BCDA6F6E63255E11"/>
  </w:style>
  <w:style w:type="paragraph" w:customStyle="1" w:styleId="1DC3DC3C4E15B24691E6EF7B47EE848E">
    <w:name w:val="1DC3DC3C4E15B24691E6EF7B47EE848E"/>
  </w:style>
  <w:style w:type="paragraph" w:customStyle="1" w:styleId="0B02F502E3C227429E8A12B688622E22">
    <w:name w:val="0B02F502E3C227429E8A12B688622E22"/>
  </w:style>
  <w:style w:type="paragraph" w:customStyle="1" w:styleId="4042C90FCC66DE4D81F8E6E0A2EF97B2">
    <w:name w:val="4042C90FCC66DE4D81F8E6E0A2EF97B2"/>
  </w:style>
  <w:style w:type="paragraph" w:customStyle="1" w:styleId="5672A3AD7A6EF34C8DE9FCE694D51C8F">
    <w:name w:val="5672A3AD7A6EF34C8DE9FCE694D51C8F"/>
  </w:style>
  <w:style w:type="paragraph" w:customStyle="1" w:styleId="4E2C9733E728544B863C5D01B32EFC76">
    <w:name w:val="4E2C9733E728544B863C5D01B32EFC76"/>
  </w:style>
  <w:style w:type="paragraph" w:customStyle="1" w:styleId="B4219C2581B98A4E90C67AD1FB78F39E">
    <w:name w:val="B4219C2581B98A4E90C67AD1FB78F39E"/>
  </w:style>
  <w:style w:type="paragraph" w:customStyle="1" w:styleId="111D3C35DDBBCE448195575173FFD567">
    <w:name w:val="111D3C35DDBBCE448195575173FFD567"/>
  </w:style>
  <w:style w:type="paragraph" w:customStyle="1" w:styleId="74885E04B5A8434F8E79DCED47145096">
    <w:name w:val="74885E04B5A8434F8E79DCED47145096"/>
  </w:style>
  <w:style w:type="paragraph" w:customStyle="1" w:styleId="1554B6228C2B184190F0AA9F08F5F2BB">
    <w:name w:val="1554B6228C2B184190F0AA9F08F5F2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8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Full-Stack Developer</dc:subject>
  <dc:creator>Microsoft Office User</dc:creator>
  <cp:keywords/>
  <dc:description/>
  <cp:lastModifiedBy>Antonia Garcia</cp:lastModifiedBy>
  <cp:revision>1</cp:revision>
  <dcterms:created xsi:type="dcterms:W3CDTF">2022-03-05T23:18:00Z</dcterms:created>
  <dcterms:modified xsi:type="dcterms:W3CDTF">2022-03-05T23:27:00Z</dcterms:modified>
</cp:coreProperties>
</file>